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02C1" w14:textId="27C03202" w:rsidR="00307C76" w:rsidRDefault="00EF46F3" w:rsidP="00790B29">
      <w:pPr>
        <w:pStyle w:val="Title"/>
        <w:jc w:val="left"/>
      </w:pPr>
      <w:r>
        <w:t>ChatGPT</w:t>
      </w:r>
      <w:r w:rsidR="00946CBA">
        <w:t>/LLM</w:t>
      </w:r>
      <w:r>
        <w:t xml:space="preserve"> </w:t>
      </w:r>
      <w:proofErr w:type="gramStart"/>
      <w:r>
        <w:t>Log</w:t>
      </w:r>
      <w:r w:rsidR="00DF64BA">
        <w:t xml:space="preserve">  -</w:t>
      </w:r>
      <w:proofErr w:type="gramEnd"/>
      <w:r w:rsidR="00DF64BA">
        <w:t xml:space="preserve"> Document all prompts and output</w:t>
      </w:r>
    </w:p>
    <w:p w14:paraId="23245E50" w14:textId="4EEA46E8" w:rsidR="00394B1E" w:rsidRPr="00946CBA" w:rsidRDefault="00445E0E" w:rsidP="00790B29">
      <w:pPr>
        <w:rPr>
          <w:color w:val="FF0000"/>
        </w:rPr>
      </w:pPr>
      <w:r>
        <w:rPr>
          <w:color w:val="FF0000"/>
        </w:rPr>
        <w:t>Bryan Lim Li Cheng</w:t>
      </w:r>
    </w:p>
    <w:p w14:paraId="05E7A0BA" w14:textId="220DAA5B" w:rsidR="00DF7A63" w:rsidRDefault="00DF7A63"/>
    <w:p w14:paraId="014D340A" w14:textId="09D201FB" w:rsidR="00DF7A63" w:rsidRDefault="00DF7A63"/>
    <w:p w14:paraId="58A2C350" w14:textId="772BC431" w:rsidR="00DF7A63" w:rsidRPr="00946CBA" w:rsidRDefault="00DF7A63"/>
    <w:p w14:paraId="0BB2FA7C" w14:textId="46DA9806" w:rsidR="00DF7A63" w:rsidRDefault="00946CBA" w:rsidP="00DF7A63">
      <w:r>
        <w:t>Do your best to copy and paste all prompts and output into this document.</w:t>
      </w:r>
    </w:p>
    <w:p w14:paraId="2621FCCD" w14:textId="7A9EF3E6" w:rsidR="00E73CE4" w:rsidRDefault="00E73CE4" w:rsidP="00DF7A63"/>
    <w:p w14:paraId="7390DDD5" w14:textId="77777777" w:rsidR="00E73CE4" w:rsidRDefault="00E73CE4" w:rsidP="00DF7A63"/>
    <w:p w14:paraId="00D2BCF6" w14:textId="5D17453F" w:rsidR="008F0E46" w:rsidRDefault="00CD5B4A" w:rsidP="00DF7A63">
      <w:r w:rsidRPr="00CD5B4A">
        <w:rPr>
          <w:noProof/>
        </w:rPr>
        <w:drawing>
          <wp:inline distT="0" distB="0" distL="0" distR="0" wp14:anchorId="1E2B35AB" wp14:editId="59A99A77">
            <wp:extent cx="4625741" cy="2194750"/>
            <wp:effectExtent l="0" t="0" r="3810" b="0"/>
            <wp:docPr id="144741318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318" name="Picture 1" descr="A white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7E0" w:rsidRPr="005E07E0">
        <w:rPr>
          <w:noProof/>
        </w:rPr>
        <w:lastRenderedPageBreak/>
        <w:drawing>
          <wp:inline distT="0" distB="0" distL="0" distR="0" wp14:anchorId="60C85967" wp14:editId="4916E3DE">
            <wp:extent cx="5669280" cy="4163695"/>
            <wp:effectExtent l="0" t="0" r="7620" b="8255"/>
            <wp:docPr id="1549869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965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762" w14:textId="77777777" w:rsidR="008F0E46" w:rsidRDefault="008F0E46" w:rsidP="00DF7A63"/>
    <w:p w14:paraId="7565E6B7" w14:textId="77777777" w:rsidR="008F0E46" w:rsidRDefault="008F0E46" w:rsidP="00DF7A63"/>
    <w:p w14:paraId="75D30550" w14:textId="36D649B8" w:rsidR="007125F4" w:rsidRDefault="00307A07" w:rsidP="00DF7A63">
      <w:r w:rsidRPr="00307A07">
        <w:rPr>
          <w:noProof/>
        </w:rPr>
        <w:drawing>
          <wp:inline distT="0" distB="0" distL="0" distR="0" wp14:anchorId="6BFC11C1" wp14:editId="156FF164">
            <wp:extent cx="5669280" cy="3042285"/>
            <wp:effectExtent l="0" t="0" r="7620" b="5715"/>
            <wp:docPr id="19822042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0428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B9" w:rsidRPr="009169B9">
        <w:rPr>
          <w:noProof/>
        </w:rPr>
        <w:lastRenderedPageBreak/>
        <w:drawing>
          <wp:inline distT="0" distB="0" distL="0" distR="0" wp14:anchorId="55D6E698" wp14:editId="0D5E2742">
            <wp:extent cx="5044877" cy="6111770"/>
            <wp:effectExtent l="0" t="0" r="3810" b="3810"/>
            <wp:docPr id="20162098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986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590F" w14:textId="3F9FFB14" w:rsidR="004E6822" w:rsidRDefault="004E6822" w:rsidP="00DF7A63"/>
    <w:p w14:paraId="2EB34048" w14:textId="77700DF2" w:rsidR="005046A7" w:rsidRDefault="005046A7"/>
    <w:p w14:paraId="0AC91F96" w14:textId="20D3FB65" w:rsidR="000662D5" w:rsidRDefault="000662D5"/>
    <w:p w14:paraId="03436528" w14:textId="77777777" w:rsidR="00C05D17" w:rsidRDefault="00C05D17"/>
    <w:p w14:paraId="2C3757FA" w14:textId="42FC6610" w:rsidR="005130A0" w:rsidRDefault="005130A0"/>
    <w:p w14:paraId="22299CB7" w14:textId="638CE44B" w:rsidR="00AB4232" w:rsidRDefault="00AB4232"/>
    <w:p w14:paraId="53CD90B6" w14:textId="37A96CDB" w:rsidR="00E73CE4" w:rsidRDefault="00E73CE4">
      <w:pPr>
        <w:widowControl/>
        <w:autoSpaceDE/>
        <w:autoSpaceDN/>
        <w:adjustRightInd/>
      </w:pPr>
      <w:r>
        <w:br w:type="page"/>
      </w:r>
    </w:p>
    <w:p w14:paraId="79C1D6D6" w14:textId="53FBA9BE" w:rsidR="002C7CEF" w:rsidRDefault="00E73CE4">
      <w:pPr>
        <w:rPr>
          <w:b/>
          <w:bCs/>
        </w:rPr>
      </w:pPr>
      <w:r>
        <w:rPr>
          <w:b/>
          <w:bCs/>
        </w:rPr>
        <w:lastRenderedPageBreak/>
        <w:t>Prompt:</w:t>
      </w:r>
    </w:p>
    <w:p w14:paraId="70855643" w14:textId="6A897653" w:rsidR="00E73CE4" w:rsidRPr="00E73CE4" w:rsidRDefault="00E73CE4">
      <w:r>
        <w:t>How would I do the behavior trees?</w:t>
      </w:r>
      <w:r>
        <w:br/>
      </w:r>
    </w:p>
    <w:p w14:paraId="500B5B2D" w14:textId="7CB194FB" w:rsidR="00E73CE4" w:rsidRPr="00E73CE4" w:rsidRDefault="00E73CE4">
      <w:r>
        <w:rPr>
          <w:b/>
          <w:bCs/>
        </w:rPr>
        <w:t>Output:</w:t>
      </w:r>
    </w:p>
    <w:p w14:paraId="2954BB9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Great question. Since your FSM is already handling </w:t>
      </w:r>
      <w:r w:rsidRPr="009D72E5">
        <w:rPr>
          <w:b/>
          <w:bCs/>
          <w:lang w:val="en-SG"/>
        </w:rPr>
        <w:t>how</w:t>
      </w:r>
      <w:r w:rsidRPr="009D72E5">
        <w:rPr>
          <w:lang w:val="en-SG"/>
        </w:rPr>
        <w:t xml:space="preserve"> the enemy performs </w:t>
      </w:r>
      <w:proofErr w:type="spellStart"/>
      <w:r w:rsidRPr="009D72E5">
        <w:rPr>
          <w:lang w:val="en-SG"/>
        </w:rPr>
        <w:t>behaviors</w:t>
      </w:r>
      <w:proofErr w:type="spellEnd"/>
      <w:r w:rsidRPr="009D72E5">
        <w:rPr>
          <w:lang w:val="en-SG"/>
        </w:rPr>
        <w:t xml:space="preserve"> (like patrolling or attacking), your </w:t>
      </w:r>
      <w:proofErr w:type="spellStart"/>
      <w:r w:rsidRPr="009D72E5">
        <w:rPr>
          <w:b/>
          <w:bCs/>
          <w:lang w:val="en-SG"/>
        </w:rPr>
        <w:t>Behavior</w:t>
      </w:r>
      <w:proofErr w:type="spellEnd"/>
      <w:r w:rsidRPr="009D72E5">
        <w:rPr>
          <w:b/>
          <w:bCs/>
          <w:lang w:val="en-SG"/>
        </w:rPr>
        <w:t xml:space="preserve"> Tree (BT)</w:t>
      </w:r>
      <w:r w:rsidRPr="009D72E5">
        <w:rPr>
          <w:lang w:val="en-SG"/>
        </w:rPr>
        <w:t xml:space="preserve"> will control </w:t>
      </w:r>
      <w:r w:rsidRPr="009D72E5">
        <w:rPr>
          <w:b/>
          <w:bCs/>
          <w:lang w:val="en-SG"/>
        </w:rPr>
        <w:t>what</w:t>
      </w:r>
      <w:r w:rsidRPr="009D72E5">
        <w:rPr>
          <w:lang w:val="en-SG"/>
        </w:rPr>
        <w:t xml:space="preserve"> the enemy wants to do at a higher level — it makes decisions based on priorities and conditions.</w:t>
      </w:r>
    </w:p>
    <w:p w14:paraId="32ACDB2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pict w14:anchorId="5FCEDA34">
          <v:rect id="_x0000_i1049" style="width:0;height:1.5pt" o:hralign="center" o:hrstd="t" o:hr="t" fillcolor="#a0a0a0" stroked="f"/>
        </w:pict>
      </w:r>
    </w:p>
    <w:p w14:paraId="2C615951" w14:textId="6F6F43AE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What You’ll Build</w:t>
      </w:r>
    </w:p>
    <w:p w14:paraId="2DAC3797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A </w:t>
      </w:r>
      <w:r w:rsidRPr="009D72E5">
        <w:rPr>
          <w:b/>
          <w:bCs/>
          <w:lang w:val="en-SG"/>
        </w:rPr>
        <w:t xml:space="preserve">simple </w:t>
      </w:r>
      <w:proofErr w:type="spellStart"/>
      <w:r w:rsidRPr="009D72E5">
        <w:rPr>
          <w:b/>
          <w:bCs/>
          <w:lang w:val="en-SG"/>
        </w:rPr>
        <w:t>Behavior</w:t>
      </w:r>
      <w:proofErr w:type="spellEnd"/>
      <w:r w:rsidRPr="009D72E5">
        <w:rPr>
          <w:b/>
          <w:bCs/>
          <w:lang w:val="en-SG"/>
        </w:rPr>
        <w:t xml:space="preserve"> Tree system</w:t>
      </w:r>
      <w:r w:rsidRPr="009D72E5">
        <w:rPr>
          <w:lang w:val="en-SG"/>
        </w:rPr>
        <w:t xml:space="preserve"> with:</w:t>
      </w:r>
    </w:p>
    <w:p w14:paraId="42DD7A6A" w14:textId="77777777" w:rsidR="009D72E5" w:rsidRPr="009D72E5" w:rsidRDefault="009D72E5" w:rsidP="009D72E5">
      <w:pPr>
        <w:numPr>
          <w:ilvl w:val="0"/>
          <w:numId w:val="13"/>
        </w:numPr>
        <w:rPr>
          <w:lang w:val="en-SG"/>
        </w:rPr>
      </w:pPr>
      <w:r w:rsidRPr="009D72E5">
        <w:rPr>
          <w:b/>
          <w:bCs/>
          <w:lang w:val="en-SG"/>
        </w:rPr>
        <w:t>Nodes</w:t>
      </w:r>
      <w:r w:rsidRPr="009D72E5">
        <w:rPr>
          <w:lang w:val="en-SG"/>
        </w:rPr>
        <w:t>: Base, Composite (Selector/Sequence), Condition, and Action nodes.</w:t>
      </w:r>
    </w:p>
    <w:p w14:paraId="45AE1730" w14:textId="77777777" w:rsidR="009D72E5" w:rsidRPr="009D72E5" w:rsidRDefault="009D72E5" w:rsidP="009D72E5">
      <w:pPr>
        <w:numPr>
          <w:ilvl w:val="0"/>
          <w:numId w:val="13"/>
        </w:numPr>
        <w:rPr>
          <w:lang w:val="en-SG"/>
        </w:rPr>
      </w:pPr>
      <w:r w:rsidRPr="009D72E5">
        <w:rPr>
          <w:lang w:val="en-SG"/>
        </w:rPr>
        <w:t xml:space="preserve">A </w:t>
      </w:r>
      <w:r w:rsidRPr="009D72E5">
        <w:rPr>
          <w:b/>
          <w:bCs/>
          <w:lang w:val="en-SG"/>
        </w:rPr>
        <w:t>BT Runner</w:t>
      </w:r>
      <w:r w:rsidRPr="009D72E5">
        <w:rPr>
          <w:lang w:val="en-SG"/>
        </w:rPr>
        <w:t xml:space="preserve"> on the enemy that evaluates the tree each frame.</w:t>
      </w:r>
    </w:p>
    <w:p w14:paraId="42BC6EBE" w14:textId="77777777" w:rsidR="009D72E5" w:rsidRPr="009D72E5" w:rsidRDefault="009D72E5" w:rsidP="009D72E5">
      <w:pPr>
        <w:numPr>
          <w:ilvl w:val="0"/>
          <w:numId w:val="13"/>
        </w:numPr>
        <w:rPr>
          <w:lang w:val="en-SG"/>
        </w:rPr>
      </w:pPr>
      <w:r w:rsidRPr="009D72E5">
        <w:rPr>
          <w:lang w:val="en-SG"/>
        </w:rPr>
        <w:t>Integration between BT decisions and your FSM (</w:t>
      </w:r>
      <w:proofErr w:type="spellStart"/>
      <w:r w:rsidRPr="009D72E5">
        <w:rPr>
          <w:lang w:val="en-SG"/>
        </w:rPr>
        <w:t>EnemyState</w:t>
      </w:r>
      <w:proofErr w:type="spell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enum</w:t>
      </w:r>
      <w:proofErr w:type="spellEnd"/>
      <w:r w:rsidRPr="009D72E5">
        <w:rPr>
          <w:lang w:val="en-SG"/>
        </w:rPr>
        <w:t>).</w:t>
      </w:r>
    </w:p>
    <w:p w14:paraId="51F154D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pict w14:anchorId="1D95E4E5">
          <v:rect id="_x0000_i1050" style="width:0;height:1.5pt" o:hralign="center" o:hrstd="t" o:hr="t" fillcolor="#a0a0a0" stroked="f"/>
        </w:pict>
      </w:r>
    </w:p>
    <w:p w14:paraId="32510344" w14:textId="655AB199" w:rsidR="009D72E5" w:rsidRPr="009D72E5" w:rsidRDefault="009D72E5" w:rsidP="009D72E5">
      <w:pPr>
        <w:rPr>
          <w:b/>
          <w:bCs/>
          <w:lang w:val="en-SG"/>
        </w:rPr>
      </w:pPr>
      <w:proofErr w:type="spellStart"/>
      <w:r w:rsidRPr="009D72E5">
        <w:rPr>
          <w:b/>
          <w:bCs/>
          <w:lang w:val="en-SG"/>
        </w:rPr>
        <w:t>Behavior</w:t>
      </w:r>
      <w:proofErr w:type="spellEnd"/>
      <w:r w:rsidRPr="009D72E5">
        <w:rPr>
          <w:b/>
          <w:bCs/>
          <w:lang w:val="en-SG"/>
        </w:rPr>
        <w:t xml:space="preserve"> Tree Structure (For Your AI)</w:t>
      </w:r>
    </w:p>
    <w:p w14:paraId="68F719E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Here's what your BT might look like:</w:t>
      </w:r>
    </w:p>
    <w:p w14:paraId="6AA9705B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mathematica</w:t>
      </w:r>
      <w:proofErr w:type="spellEnd"/>
    </w:p>
    <w:p w14:paraId="0148512B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CopyEdit</w:t>
      </w:r>
      <w:proofErr w:type="spellEnd"/>
    </w:p>
    <w:p w14:paraId="4E5E86A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Root (Selector)</w:t>
      </w:r>
    </w:p>
    <w:p w14:paraId="1B5FCE8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├── Sequence (Engage Player)</w:t>
      </w:r>
    </w:p>
    <w:p w14:paraId="458379B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│   ├── Condition: Is Player </w:t>
      </w:r>
      <w:proofErr w:type="gramStart"/>
      <w:r w:rsidRPr="009D72E5">
        <w:rPr>
          <w:lang w:val="en-SG"/>
        </w:rPr>
        <w:t>In</w:t>
      </w:r>
      <w:proofErr w:type="gramEnd"/>
      <w:r w:rsidRPr="009D72E5">
        <w:rPr>
          <w:lang w:val="en-SG"/>
        </w:rPr>
        <w:t xml:space="preserve"> Detection Radius?</w:t>
      </w:r>
    </w:p>
    <w:p w14:paraId="5FE07B47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└── Selector (Attack Selector)</w:t>
      </w:r>
    </w:p>
    <w:p w14:paraId="41E635E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    ├── Sequence (Melee)</w:t>
      </w:r>
    </w:p>
    <w:p w14:paraId="37AF847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    │   ├── Condition: In Melee Range?</w:t>
      </w:r>
    </w:p>
    <w:p w14:paraId="637A7C8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│       │   └── Action: Set FSM to </w:t>
      </w:r>
      <w:proofErr w:type="spellStart"/>
      <w:r w:rsidRPr="009D72E5">
        <w:rPr>
          <w:lang w:val="en-SG"/>
        </w:rPr>
        <w:t>MeleeAttack</w:t>
      </w:r>
      <w:proofErr w:type="spellEnd"/>
    </w:p>
    <w:p w14:paraId="6D0783E8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    └── Sequence (Ranged)</w:t>
      </w:r>
    </w:p>
    <w:p w14:paraId="545C3EB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        ├── Condition: In Ranged Range?</w:t>
      </w:r>
    </w:p>
    <w:p w14:paraId="71DEA77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│           └── Action: Set FSM to </w:t>
      </w:r>
      <w:proofErr w:type="spellStart"/>
      <w:r w:rsidRPr="009D72E5">
        <w:rPr>
          <w:lang w:val="en-SG"/>
        </w:rPr>
        <w:t>RangeAttack</w:t>
      </w:r>
      <w:proofErr w:type="spellEnd"/>
    </w:p>
    <w:p w14:paraId="05CAF718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├── Sequence (Chase Player)</w:t>
      </w:r>
    </w:p>
    <w:p w14:paraId="5676013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├── Condition: Player in Detection Radius?</w:t>
      </w:r>
    </w:p>
    <w:p w14:paraId="0818E53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│   └── Action: Set FSM to Chase</w:t>
      </w:r>
    </w:p>
    <w:p w14:paraId="3E1D05E1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└── Action: Set FSM to Patrol</w:t>
      </w:r>
    </w:p>
    <w:p w14:paraId="7A775F5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pict w14:anchorId="1A7ADD2A">
          <v:rect id="_x0000_i1051" style="width:0;height:1.5pt" o:hralign="center" o:hrstd="t" o:hr="t" fillcolor="#a0a0a0" stroked="f"/>
        </w:pict>
      </w:r>
    </w:p>
    <w:p w14:paraId="5091FEFF" w14:textId="6045D0DC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Step-by-Step Implementation</w:t>
      </w:r>
    </w:p>
    <w:p w14:paraId="0BF06DDB" w14:textId="77777777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1. Define Base Node</w:t>
      </w:r>
    </w:p>
    <w:p w14:paraId="21B32FA5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csharp</w:t>
      </w:r>
      <w:proofErr w:type="spellEnd"/>
    </w:p>
    <w:p w14:paraId="7237928C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CopyEdit</w:t>
      </w:r>
      <w:proofErr w:type="spellEnd"/>
    </w:p>
    <w:p w14:paraId="58FDFB3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</w:t>
      </w:r>
      <w:proofErr w:type="spellStart"/>
      <w:r w:rsidRPr="009D72E5">
        <w:rPr>
          <w:lang w:val="en-SG"/>
        </w:rPr>
        <w:t>enum</w:t>
      </w:r>
      <w:proofErr w:type="spell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{ Success</w:t>
      </w:r>
      <w:proofErr w:type="gramEnd"/>
      <w:r w:rsidRPr="009D72E5">
        <w:rPr>
          <w:lang w:val="en-SG"/>
        </w:rPr>
        <w:t xml:space="preserve">, Failure, </w:t>
      </w:r>
      <w:proofErr w:type="gramStart"/>
      <w:r w:rsidRPr="009D72E5">
        <w:rPr>
          <w:lang w:val="en-SG"/>
        </w:rPr>
        <w:t>Running }</w:t>
      </w:r>
      <w:proofErr w:type="gramEnd"/>
    </w:p>
    <w:p w14:paraId="229C796E" w14:textId="77777777" w:rsidR="009D72E5" w:rsidRPr="009D72E5" w:rsidRDefault="009D72E5" w:rsidP="009D72E5">
      <w:pPr>
        <w:rPr>
          <w:lang w:val="en-SG"/>
        </w:rPr>
      </w:pPr>
    </w:p>
    <w:p w14:paraId="67EB26C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abstract class </w:t>
      </w:r>
      <w:proofErr w:type="spellStart"/>
      <w:r w:rsidRPr="009D72E5">
        <w:rPr>
          <w:lang w:val="en-SG"/>
        </w:rPr>
        <w:t>BTNode</w:t>
      </w:r>
      <w:proofErr w:type="spellEnd"/>
    </w:p>
    <w:p w14:paraId="433ACA5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4171AB6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abstract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Tick();</w:t>
      </w:r>
      <w:proofErr w:type="gramEnd"/>
    </w:p>
    <w:p w14:paraId="40CA281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26703293" w14:textId="77777777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2. Composite Nodes (Selector &amp; Sequence)</w:t>
      </w:r>
    </w:p>
    <w:p w14:paraId="39510ACB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csharp</w:t>
      </w:r>
      <w:proofErr w:type="spellEnd"/>
    </w:p>
    <w:p w14:paraId="7517DBF8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lastRenderedPageBreak/>
        <w:t>CopyEdit</w:t>
      </w:r>
      <w:proofErr w:type="spellEnd"/>
    </w:p>
    <w:p w14:paraId="2F5EAB3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class </w:t>
      </w:r>
      <w:proofErr w:type="gramStart"/>
      <w:r w:rsidRPr="009D72E5">
        <w:rPr>
          <w:lang w:val="en-SG"/>
        </w:rPr>
        <w:t>Selector :</w:t>
      </w:r>
      <w:proofErr w:type="gram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BTNode</w:t>
      </w:r>
      <w:proofErr w:type="spellEnd"/>
    </w:p>
    <w:p w14:paraId="5DDB02A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360241F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private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&gt; </w:t>
      </w:r>
      <w:proofErr w:type="gramStart"/>
      <w:r w:rsidRPr="009D72E5">
        <w:rPr>
          <w:lang w:val="en-SG"/>
        </w:rPr>
        <w:t>children;</w:t>
      </w:r>
      <w:proofErr w:type="gramEnd"/>
    </w:p>
    <w:p w14:paraId="0FA9BDDC" w14:textId="77777777" w:rsidR="009D72E5" w:rsidRPr="009D72E5" w:rsidRDefault="009D72E5" w:rsidP="009D72E5">
      <w:pPr>
        <w:rPr>
          <w:lang w:val="en-SG"/>
        </w:rPr>
      </w:pPr>
    </w:p>
    <w:p w14:paraId="7DE5509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</w:t>
      </w:r>
      <w:proofErr w:type="gramStart"/>
      <w:r w:rsidRPr="009D72E5">
        <w:rPr>
          <w:lang w:val="en-SG"/>
        </w:rPr>
        <w:t>Selector(</w:t>
      </w:r>
      <w:proofErr w:type="gramEnd"/>
      <w:r w:rsidRPr="009D72E5">
        <w:rPr>
          <w:lang w:val="en-SG"/>
        </w:rPr>
        <w:t>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&gt; children) =&gt; </w:t>
      </w:r>
      <w:proofErr w:type="spellStart"/>
      <w:proofErr w:type="gramStart"/>
      <w:r w:rsidRPr="009D72E5">
        <w:rPr>
          <w:lang w:val="en-SG"/>
        </w:rPr>
        <w:t>this.children</w:t>
      </w:r>
      <w:proofErr w:type="spellEnd"/>
      <w:proofErr w:type="gramEnd"/>
      <w:r w:rsidRPr="009D72E5">
        <w:rPr>
          <w:lang w:val="en-SG"/>
        </w:rPr>
        <w:t xml:space="preserve"> = </w:t>
      </w:r>
      <w:proofErr w:type="gramStart"/>
      <w:r w:rsidRPr="009D72E5">
        <w:rPr>
          <w:lang w:val="en-SG"/>
        </w:rPr>
        <w:t>children;</w:t>
      </w:r>
      <w:proofErr w:type="gramEnd"/>
    </w:p>
    <w:p w14:paraId="61510552" w14:textId="77777777" w:rsidR="009D72E5" w:rsidRPr="009D72E5" w:rsidRDefault="009D72E5" w:rsidP="009D72E5">
      <w:pPr>
        <w:rPr>
          <w:lang w:val="en-SG"/>
        </w:rPr>
      </w:pPr>
    </w:p>
    <w:p w14:paraId="7C46069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override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Tick(</w:t>
      </w:r>
      <w:proofErr w:type="gramEnd"/>
      <w:r w:rsidRPr="009D72E5">
        <w:rPr>
          <w:lang w:val="en-SG"/>
        </w:rPr>
        <w:t>)</w:t>
      </w:r>
    </w:p>
    <w:p w14:paraId="2578772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{</w:t>
      </w:r>
    </w:p>
    <w:p w14:paraId="197EC23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foreach (var child in children)</w:t>
      </w:r>
    </w:p>
    <w:p w14:paraId="2EECBB27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{</w:t>
      </w:r>
    </w:p>
    <w:p w14:paraId="4AD4897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var result = </w:t>
      </w:r>
      <w:proofErr w:type="spellStart"/>
      <w:proofErr w:type="gramStart"/>
      <w:r w:rsidRPr="009D72E5">
        <w:rPr>
          <w:lang w:val="en-SG"/>
        </w:rPr>
        <w:t>child.Tick</w:t>
      </w:r>
      <w:proofErr w:type="spellEnd"/>
      <w:proofErr w:type="gramEnd"/>
      <w:r w:rsidRPr="009D72E5">
        <w:rPr>
          <w:lang w:val="en-SG"/>
        </w:rPr>
        <w:t>(</w:t>
      </w:r>
      <w:proofErr w:type="gramStart"/>
      <w:r w:rsidRPr="009D72E5">
        <w:rPr>
          <w:lang w:val="en-SG"/>
        </w:rPr>
        <w:t>);</w:t>
      </w:r>
      <w:proofErr w:type="gramEnd"/>
    </w:p>
    <w:p w14:paraId="56AB0401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if (</w:t>
      </w:r>
      <w:proofErr w:type="gramStart"/>
      <w:r w:rsidRPr="009D72E5">
        <w:rPr>
          <w:lang w:val="en-SG"/>
        </w:rPr>
        <w:t>result !</w:t>
      </w:r>
      <w:proofErr w:type="gramEnd"/>
      <w:r w:rsidRPr="009D72E5">
        <w:rPr>
          <w:lang w:val="en-SG"/>
        </w:rPr>
        <w:t xml:space="preserve">= </w:t>
      </w:r>
      <w:proofErr w:type="spellStart"/>
      <w:r w:rsidRPr="009D72E5">
        <w:rPr>
          <w:lang w:val="en-SG"/>
        </w:rPr>
        <w:t>BTResult.Failure</w:t>
      </w:r>
      <w:proofErr w:type="spellEnd"/>
      <w:r w:rsidRPr="009D72E5">
        <w:rPr>
          <w:lang w:val="en-SG"/>
        </w:rPr>
        <w:t>)</w:t>
      </w:r>
    </w:p>
    <w:p w14:paraId="79C58FC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    return </w:t>
      </w:r>
      <w:proofErr w:type="gramStart"/>
      <w:r w:rsidRPr="009D72E5">
        <w:rPr>
          <w:lang w:val="en-SG"/>
        </w:rPr>
        <w:t>result;</w:t>
      </w:r>
      <w:proofErr w:type="gramEnd"/>
    </w:p>
    <w:p w14:paraId="2B2990F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}</w:t>
      </w:r>
    </w:p>
    <w:p w14:paraId="74AB659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return </w:t>
      </w:r>
      <w:proofErr w:type="spellStart"/>
      <w:r w:rsidRPr="009D72E5">
        <w:rPr>
          <w:lang w:val="en-SG"/>
        </w:rPr>
        <w:t>BTResult.</w:t>
      </w:r>
      <w:proofErr w:type="gramStart"/>
      <w:r w:rsidRPr="009D72E5">
        <w:rPr>
          <w:lang w:val="en-SG"/>
        </w:rPr>
        <w:t>Failure</w:t>
      </w:r>
      <w:proofErr w:type="spellEnd"/>
      <w:r w:rsidRPr="009D72E5">
        <w:rPr>
          <w:lang w:val="en-SG"/>
        </w:rPr>
        <w:t>;</w:t>
      </w:r>
      <w:proofErr w:type="gramEnd"/>
    </w:p>
    <w:p w14:paraId="6E662AF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}</w:t>
      </w:r>
    </w:p>
    <w:p w14:paraId="608B84D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637546EF" w14:textId="77777777" w:rsidR="009D72E5" w:rsidRPr="009D72E5" w:rsidRDefault="009D72E5" w:rsidP="009D72E5">
      <w:pPr>
        <w:rPr>
          <w:lang w:val="en-SG"/>
        </w:rPr>
      </w:pPr>
    </w:p>
    <w:p w14:paraId="252F3C8E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class </w:t>
      </w:r>
      <w:proofErr w:type="gramStart"/>
      <w:r w:rsidRPr="009D72E5">
        <w:rPr>
          <w:lang w:val="en-SG"/>
        </w:rPr>
        <w:t>Sequence :</w:t>
      </w:r>
      <w:proofErr w:type="gram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BTNode</w:t>
      </w:r>
      <w:proofErr w:type="spellEnd"/>
    </w:p>
    <w:p w14:paraId="2032E57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5B9A8DF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private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&gt; </w:t>
      </w:r>
      <w:proofErr w:type="gramStart"/>
      <w:r w:rsidRPr="009D72E5">
        <w:rPr>
          <w:lang w:val="en-SG"/>
        </w:rPr>
        <w:t>children;</w:t>
      </w:r>
      <w:proofErr w:type="gramEnd"/>
    </w:p>
    <w:p w14:paraId="5345980B" w14:textId="77777777" w:rsidR="009D72E5" w:rsidRPr="009D72E5" w:rsidRDefault="009D72E5" w:rsidP="009D72E5">
      <w:pPr>
        <w:rPr>
          <w:lang w:val="en-SG"/>
        </w:rPr>
      </w:pPr>
    </w:p>
    <w:p w14:paraId="2FE6D13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</w:t>
      </w:r>
      <w:proofErr w:type="gramStart"/>
      <w:r w:rsidRPr="009D72E5">
        <w:rPr>
          <w:lang w:val="en-SG"/>
        </w:rPr>
        <w:t>Sequence(</w:t>
      </w:r>
      <w:proofErr w:type="gramEnd"/>
      <w:r w:rsidRPr="009D72E5">
        <w:rPr>
          <w:lang w:val="en-SG"/>
        </w:rPr>
        <w:t>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&gt; children) =&gt; </w:t>
      </w:r>
      <w:proofErr w:type="spellStart"/>
      <w:proofErr w:type="gramStart"/>
      <w:r w:rsidRPr="009D72E5">
        <w:rPr>
          <w:lang w:val="en-SG"/>
        </w:rPr>
        <w:t>this.children</w:t>
      </w:r>
      <w:proofErr w:type="spellEnd"/>
      <w:proofErr w:type="gramEnd"/>
      <w:r w:rsidRPr="009D72E5">
        <w:rPr>
          <w:lang w:val="en-SG"/>
        </w:rPr>
        <w:t xml:space="preserve"> = </w:t>
      </w:r>
      <w:proofErr w:type="gramStart"/>
      <w:r w:rsidRPr="009D72E5">
        <w:rPr>
          <w:lang w:val="en-SG"/>
        </w:rPr>
        <w:t>children;</w:t>
      </w:r>
      <w:proofErr w:type="gramEnd"/>
    </w:p>
    <w:p w14:paraId="44F5D293" w14:textId="77777777" w:rsidR="009D72E5" w:rsidRPr="009D72E5" w:rsidRDefault="009D72E5" w:rsidP="009D72E5">
      <w:pPr>
        <w:rPr>
          <w:lang w:val="en-SG"/>
        </w:rPr>
      </w:pPr>
    </w:p>
    <w:p w14:paraId="259C1AD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override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Tick(</w:t>
      </w:r>
      <w:proofErr w:type="gramEnd"/>
      <w:r w:rsidRPr="009D72E5">
        <w:rPr>
          <w:lang w:val="en-SG"/>
        </w:rPr>
        <w:t>)</w:t>
      </w:r>
    </w:p>
    <w:p w14:paraId="70BE378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{</w:t>
      </w:r>
    </w:p>
    <w:p w14:paraId="4C64B07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foreach (var child in children)</w:t>
      </w:r>
    </w:p>
    <w:p w14:paraId="4DD3E78E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{</w:t>
      </w:r>
    </w:p>
    <w:p w14:paraId="5567103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var result = </w:t>
      </w:r>
      <w:proofErr w:type="spellStart"/>
      <w:proofErr w:type="gramStart"/>
      <w:r w:rsidRPr="009D72E5">
        <w:rPr>
          <w:lang w:val="en-SG"/>
        </w:rPr>
        <w:t>child.Tick</w:t>
      </w:r>
      <w:proofErr w:type="spellEnd"/>
      <w:proofErr w:type="gramEnd"/>
      <w:r w:rsidRPr="009D72E5">
        <w:rPr>
          <w:lang w:val="en-SG"/>
        </w:rPr>
        <w:t>(</w:t>
      </w:r>
      <w:proofErr w:type="gramStart"/>
      <w:r w:rsidRPr="009D72E5">
        <w:rPr>
          <w:lang w:val="en-SG"/>
        </w:rPr>
        <w:t>);</w:t>
      </w:r>
      <w:proofErr w:type="gramEnd"/>
    </w:p>
    <w:p w14:paraId="6DE71CA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if (</w:t>
      </w:r>
      <w:proofErr w:type="gramStart"/>
      <w:r w:rsidRPr="009D72E5">
        <w:rPr>
          <w:lang w:val="en-SG"/>
        </w:rPr>
        <w:t>result !</w:t>
      </w:r>
      <w:proofErr w:type="gramEnd"/>
      <w:r w:rsidRPr="009D72E5">
        <w:rPr>
          <w:lang w:val="en-SG"/>
        </w:rPr>
        <w:t xml:space="preserve">= </w:t>
      </w:r>
      <w:proofErr w:type="spellStart"/>
      <w:r w:rsidRPr="009D72E5">
        <w:rPr>
          <w:lang w:val="en-SG"/>
        </w:rPr>
        <w:t>BTResult.Success</w:t>
      </w:r>
      <w:proofErr w:type="spellEnd"/>
      <w:r w:rsidRPr="009D72E5">
        <w:rPr>
          <w:lang w:val="en-SG"/>
        </w:rPr>
        <w:t>)</w:t>
      </w:r>
    </w:p>
    <w:p w14:paraId="5643DFE1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    return </w:t>
      </w:r>
      <w:proofErr w:type="gramStart"/>
      <w:r w:rsidRPr="009D72E5">
        <w:rPr>
          <w:lang w:val="en-SG"/>
        </w:rPr>
        <w:t>result;</w:t>
      </w:r>
      <w:proofErr w:type="gramEnd"/>
    </w:p>
    <w:p w14:paraId="04F09C1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}</w:t>
      </w:r>
    </w:p>
    <w:p w14:paraId="1DA0368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return </w:t>
      </w:r>
      <w:proofErr w:type="spellStart"/>
      <w:r w:rsidRPr="009D72E5">
        <w:rPr>
          <w:lang w:val="en-SG"/>
        </w:rPr>
        <w:t>BTResult.</w:t>
      </w:r>
      <w:proofErr w:type="gramStart"/>
      <w:r w:rsidRPr="009D72E5">
        <w:rPr>
          <w:lang w:val="en-SG"/>
        </w:rPr>
        <w:t>Success</w:t>
      </w:r>
      <w:proofErr w:type="spellEnd"/>
      <w:r w:rsidRPr="009D72E5">
        <w:rPr>
          <w:lang w:val="en-SG"/>
        </w:rPr>
        <w:t>;</w:t>
      </w:r>
      <w:proofErr w:type="gramEnd"/>
    </w:p>
    <w:p w14:paraId="2657D625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}</w:t>
      </w:r>
    </w:p>
    <w:p w14:paraId="12BF16C5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47D9486D" w14:textId="77777777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3. Condition &amp; Action Nodes</w:t>
      </w:r>
    </w:p>
    <w:p w14:paraId="75BC54A9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csharp</w:t>
      </w:r>
      <w:proofErr w:type="spellEnd"/>
    </w:p>
    <w:p w14:paraId="5508DA25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CopyEdit</w:t>
      </w:r>
      <w:proofErr w:type="spellEnd"/>
    </w:p>
    <w:p w14:paraId="4FA595EE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class </w:t>
      </w:r>
      <w:proofErr w:type="spellStart"/>
      <w:proofErr w:type="gramStart"/>
      <w:r w:rsidRPr="009D72E5">
        <w:rPr>
          <w:lang w:val="en-SG"/>
        </w:rPr>
        <w:t>ConditionNode</w:t>
      </w:r>
      <w:proofErr w:type="spellEnd"/>
      <w:r w:rsidRPr="009D72E5">
        <w:rPr>
          <w:lang w:val="en-SG"/>
        </w:rPr>
        <w:t xml:space="preserve"> :</w:t>
      </w:r>
      <w:proofErr w:type="gram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BTNode</w:t>
      </w:r>
      <w:proofErr w:type="spellEnd"/>
    </w:p>
    <w:p w14:paraId="1E75B92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254D0A6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private </w:t>
      </w:r>
      <w:proofErr w:type="spellStart"/>
      <w:r w:rsidRPr="009D72E5">
        <w:rPr>
          <w:lang w:val="en-SG"/>
        </w:rPr>
        <w:t>System.Func</w:t>
      </w:r>
      <w:proofErr w:type="spellEnd"/>
      <w:r w:rsidRPr="009D72E5">
        <w:rPr>
          <w:lang w:val="en-SG"/>
        </w:rPr>
        <w:t xml:space="preserve">&lt;bool&gt; </w:t>
      </w:r>
      <w:proofErr w:type="gramStart"/>
      <w:r w:rsidRPr="009D72E5">
        <w:rPr>
          <w:lang w:val="en-SG"/>
        </w:rPr>
        <w:t>condition;</w:t>
      </w:r>
      <w:proofErr w:type="gramEnd"/>
    </w:p>
    <w:p w14:paraId="1793CC5C" w14:textId="77777777" w:rsidR="009D72E5" w:rsidRPr="009D72E5" w:rsidRDefault="009D72E5" w:rsidP="009D72E5">
      <w:pPr>
        <w:rPr>
          <w:lang w:val="en-SG"/>
        </w:rPr>
      </w:pPr>
    </w:p>
    <w:p w14:paraId="1C13A3D7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</w:t>
      </w:r>
      <w:proofErr w:type="spellStart"/>
      <w:proofErr w:type="gramStart"/>
      <w:r w:rsidRPr="009D72E5">
        <w:rPr>
          <w:lang w:val="en-SG"/>
        </w:rPr>
        <w:t>ConditionNode</w:t>
      </w:r>
      <w:proofErr w:type="spellEnd"/>
      <w:r w:rsidRPr="009D72E5">
        <w:rPr>
          <w:lang w:val="en-SG"/>
        </w:rPr>
        <w:t>(</w:t>
      </w:r>
      <w:proofErr w:type="spellStart"/>
      <w:proofErr w:type="gramEnd"/>
      <w:r w:rsidRPr="009D72E5">
        <w:rPr>
          <w:lang w:val="en-SG"/>
        </w:rPr>
        <w:t>System.Func</w:t>
      </w:r>
      <w:proofErr w:type="spellEnd"/>
      <w:r w:rsidRPr="009D72E5">
        <w:rPr>
          <w:lang w:val="en-SG"/>
        </w:rPr>
        <w:t xml:space="preserve">&lt;bool&gt; condition) =&gt; </w:t>
      </w:r>
      <w:proofErr w:type="spellStart"/>
      <w:proofErr w:type="gramStart"/>
      <w:r w:rsidRPr="009D72E5">
        <w:rPr>
          <w:lang w:val="en-SG"/>
        </w:rPr>
        <w:t>this.condition</w:t>
      </w:r>
      <w:proofErr w:type="spellEnd"/>
      <w:proofErr w:type="gramEnd"/>
      <w:r w:rsidRPr="009D72E5">
        <w:rPr>
          <w:lang w:val="en-SG"/>
        </w:rPr>
        <w:t xml:space="preserve"> = </w:t>
      </w:r>
      <w:proofErr w:type="gramStart"/>
      <w:r w:rsidRPr="009D72E5">
        <w:rPr>
          <w:lang w:val="en-SG"/>
        </w:rPr>
        <w:t>condition;</w:t>
      </w:r>
      <w:proofErr w:type="gramEnd"/>
    </w:p>
    <w:p w14:paraId="38812E59" w14:textId="77777777" w:rsidR="009D72E5" w:rsidRPr="009D72E5" w:rsidRDefault="009D72E5" w:rsidP="009D72E5">
      <w:pPr>
        <w:rPr>
          <w:lang w:val="en-SG"/>
        </w:rPr>
      </w:pPr>
    </w:p>
    <w:p w14:paraId="4EDBCB7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lastRenderedPageBreak/>
        <w:t xml:space="preserve">    public override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Tick(</w:t>
      </w:r>
      <w:proofErr w:type="gramEnd"/>
      <w:r w:rsidRPr="009D72E5">
        <w:rPr>
          <w:lang w:val="en-SG"/>
        </w:rPr>
        <w:t xml:space="preserve">) =&gt; </w:t>
      </w:r>
      <w:proofErr w:type="gramStart"/>
      <w:r w:rsidRPr="009D72E5">
        <w:rPr>
          <w:lang w:val="en-SG"/>
        </w:rPr>
        <w:t>condition() ?</w:t>
      </w:r>
      <w:proofErr w:type="gramEnd"/>
      <w:r w:rsidRPr="009D72E5">
        <w:rPr>
          <w:lang w:val="en-SG"/>
        </w:rPr>
        <w:t xml:space="preserve"> </w:t>
      </w:r>
      <w:proofErr w:type="spellStart"/>
      <w:proofErr w:type="gramStart"/>
      <w:r w:rsidRPr="009D72E5">
        <w:rPr>
          <w:lang w:val="en-SG"/>
        </w:rPr>
        <w:t>BTResult.Success</w:t>
      </w:r>
      <w:proofErr w:type="spellEnd"/>
      <w:r w:rsidRPr="009D72E5">
        <w:rPr>
          <w:lang w:val="en-SG"/>
        </w:rPr>
        <w:t xml:space="preserve"> :</w:t>
      </w:r>
      <w:proofErr w:type="gram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BTResult.</w:t>
      </w:r>
      <w:proofErr w:type="gramStart"/>
      <w:r w:rsidRPr="009D72E5">
        <w:rPr>
          <w:lang w:val="en-SG"/>
        </w:rPr>
        <w:t>Failure</w:t>
      </w:r>
      <w:proofErr w:type="spellEnd"/>
      <w:r w:rsidRPr="009D72E5">
        <w:rPr>
          <w:lang w:val="en-SG"/>
        </w:rPr>
        <w:t>;</w:t>
      </w:r>
      <w:proofErr w:type="gramEnd"/>
    </w:p>
    <w:p w14:paraId="611AA5B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56538058" w14:textId="77777777" w:rsidR="009D72E5" w:rsidRPr="009D72E5" w:rsidRDefault="009D72E5" w:rsidP="009D72E5">
      <w:pPr>
        <w:rPr>
          <w:lang w:val="en-SG"/>
        </w:rPr>
      </w:pPr>
    </w:p>
    <w:p w14:paraId="5C6F9246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public class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 xml:space="preserve"> :</w:t>
      </w:r>
      <w:proofErr w:type="gramEnd"/>
      <w:r w:rsidRPr="009D72E5">
        <w:rPr>
          <w:lang w:val="en-SG"/>
        </w:rPr>
        <w:t xml:space="preserve"> </w:t>
      </w:r>
      <w:proofErr w:type="spellStart"/>
      <w:r w:rsidRPr="009D72E5">
        <w:rPr>
          <w:lang w:val="en-SG"/>
        </w:rPr>
        <w:t>BTNode</w:t>
      </w:r>
      <w:proofErr w:type="spellEnd"/>
    </w:p>
    <w:p w14:paraId="3F4B6D4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4BAB510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private </w:t>
      </w:r>
      <w:proofErr w:type="spellStart"/>
      <w:r w:rsidRPr="009D72E5">
        <w:rPr>
          <w:lang w:val="en-SG"/>
        </w:rPr>
        <w:t>System.Func</w:t>
      </w:r>
      <w:proofErr w:type="spellEnd"/>
      <w:r w:rsidRPr="009D72E5">
        <w:rPr>
          <w:lang w:val="en-SG"/>
        </w:rPr>
        <w:t>&lt;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&gt; </w:t>
      </w:r>
      <w:proofErr w:type="gramStart"/>
      <w:r w:rsidRPr="009D72E5">
        <w:rPr>
          <w:lang w:val="en-SG"/>
        </w:rPr>
        <w:t>action;</w:t>
      </w:r>
      <w:proofErr w:type="gramEnd"/>
    </w:p>
    <w:p w14:paraId="06510B8F" w14:textId="77777777" w:rsidR="009D72E5" w:rsidRPr="009D72E5" w:rsidRDefault="009D72E5" w:rsidP="009D72E5">
      <w:pPr>
        <w:rPr>
          <w:lang w:val="en-SG"/>
        </w:rPr>
      </w:pPr>
    </w:p>
    <w:p w14:paraId="6E352A6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>(</w:t>
      </w:r>
      <w:proofErr w:type="spellStart"/>
      <w:proofErr w:type="gramEnd"/>
      <w:r w:rsidRPr="009D72E5">
        <w:rPr>
          <w:lang w:val="en-SG"/>
        </w:rPr>
        <w:t>System.Func</w:t>
      </w:r>
      <w:proofErr w:type="spellEnd"/>
      <w:r w:rsidRPr="009D72E5">
        <w:rPr>
          <w:lang w:val="en-SG"/>
        </w:rPr>
        <w:t>&lt;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&gt; action) =&gt; </w:t>
      </w:r>
      <w:proofErr w:type="spellStart"/>
      <w:proofErr w:type="gramStart"/>
      <w:r w:rsidRPr="009D72E5">
        <w:rPr>
          <w:lang w:val="en-SG"/>
        </w:rPr>
        <w:t>this.action</w:t>
      </w:r>
      <w:proofErr w:type="spellEnd"/>
      <w:proofErr w:type="gramEnd"/>
      <w:r w:rsidRPr="009D72E5">
        <w:rPr>
          <w:lang w:val="en-SG"/>
        </w:rPr>
        <w:t xml:space="preserve"> = </w:t>
      </w:r>
      <w:proofErr w:type="gramStart"/>
      <w:r w:rsidRPr="009D72E5">
        <w:rPr>
          <w:lang w:val="en-SG"/>
        </w:rPr>
        <w:t>action;</w:t>
      </w:r>
      <w:proofErr w:type="gramEnd"/>
    </w:p>
    <w:p w14:paraId="08A81613" w14:textId="77777777" w:rsidR="009D72E5" w:rsidRPr="009D72E5" w:rsidRDefault="009D72E5" w:rsidP="009D72E5">
      <w:pPr>
        <w:rPr>
          <w:lang w:val="en-SG"/>
        </w:rPr>
      </w:pPr>
    </w:p>
    <w:p w14:paraId="33637EF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public override </w:t>
      </w:r>
      <w:proofErr w:type="spellStart"/>
      <w:r w:rsidRPr="009D72E5">
        <w:rPr>
          <w:lang w:val="en-SG"/>
        </w:rPr>
        <w:t>BTResult</w:t>
      </w:r>
      <w:proofErr w:type="spellEnd"/>
      <w:r w:rsidRPr="009D72E5">
        <w:rPr>
          <w:lang w:val="en-SG"/>
        </w:rPr>
        <w:t xml:space="preserve"> </w:t>
      </w:r>
      <w:proofErr w:type="gramStart"/>
      <w:r w:rsidRPr="009D72E5">
        <w:rPr>
          <w:lang w:val="en-SG"/>
        </w:rPr>
        <w:t>Tick(</w:t>
      </w:r>
      <w:proofErr w:type="gramEnd"/>
      <w:r w:rsidRPr="009D72E5">
        <w:rPr>
          <w:lang w:val="en-SG"/>
        </w:rPr>
        <w:t xml:space="preserve">) =&gt; </w:t>
      </w:r>
      <w:proofErr w:type="gramStart"/>
      <w:r w:rsidRPr="009D72E5">
        <w:rPr>
          <w:lang w:val="en-SG"/>
        </w:rPr>
        <w:t>action();</w:t>
      </w:r>
      <w:proofErr w:type="gramEnd"/>
    </w:p>
    <w:p w14:paraId="0B0B909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55B5F0A7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pict w14:anchorId="76836208">
          <v:rect id="_x0000_i1052" style="width:0;height:1.5pt" o:hralign="center" o:hrstd="t" o:hr="t" fillcolor="#a0a0a0" stroked="f"/>
        </w:pict>
      </w:r>
    </w:p>
    <w:p w14:paraId="3FDE18AD" w14:textId="1B269124" w:rsidR="009D72E5" w:rsidRPr="009D72E5" w:rsidRDefault="009D72E5" w:rsidP="009D72E5">
      <w:pPr>
        <w:rPr>
          <w:b/>
          <w:bCs/>
          <w:lang w:val="en-SG"/>
        </w:rPr>
      </w:pPr>
      <w:r w:rsidRPr="009D72E5">
        <w:rPr>
          <w:b/>
          <w:bCs/>
          <w:lang w:val="en-SG"/>
        </w:rPr>
        <w:t>4. Connect to Enemy FSM</w:t>
      </w:r>
    </w:p>
    <w:p w14:paraId="46656EC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In your </w:t>
      </w:r>
      <w:proofErr w:type="spellStart"/>
      <w:r w:rsidRPr="009D72E5">
        <w:rPr>
          <w:lang w:val="en-SG"/>
        </w:rPr>
        <w:t>EnemyController.cs</w:t>
      </w:r>
      <w:proofErr w:type="spellEnd"/>
      <w:r w:rsidRPr="009D72E5">
        <w:rPr>
          <w:lang w:val="en-SG"/>
        </w:rPr>
        <w:t>:</w:t>
      </w:r>
    </w:p>
    <w:p w14:paraId="3C589307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csharp</w:t>
      </w:r>
      <w:proofErr w:type="spellEnd"/>
    </w:p>
    <w:p w14:paraId="2D0D443E" w14:textId="77777777" w:rsidR="009D72E5" w:rsidRPr="009D72E5" w:rsidRDefault="009D72E5" w:rsidP="009D72E5">
      <w:pPr>
        <w:rPr>
          <w:lang w:val="en-SG"/>
        </w:rPr>
      </w:pPr>
      <w:proofErr w:type="spellStart"/>
      <w:r w:rsidRPr="009D72E5">
        <w:rPr>
          <w:lang w:val="en-SG"/>
        </w:rPr>
        <w:t>CopyEdit</w:t>
      </w:r>
      <w:proofErr w:type="spellEnd"/>
    </w:p>
    <w:p w14:paraId="70FFCA0C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private 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 </w:t>
      </w:r>
      <w:proofErr w:type="spellStart"/>
      <w:proofErr w:type="gramStart"/>
      <w:r w:rsidRPr="009D72E5">
        <w:rPr>
          <w:lang w:val="en-SG"/>
        </w:rPr>
        <w:t>behaviorTree</w:t>
      </w:r>
      <w:proofErr w:type="spellEnd"/>
      <w:r w:rsidRPr="009D72E5">
        <w:rPr>
          <w:lang w:val="en-SG"/>
        </w:rPr>
        <w:t>;</w:t>
      </w:r>
      <w:proofErr w:type="gramEnd"/>
    </w:p>
    <w:p w14:paraId="1FF73229" w14:textId="77777777" w:rsidR="009D72E5" w:rsidRPr="009D72E5" w:rsidRDefault="009D72E5" w:rsidP="009D72E5">
      <w:pPr>
        <w:rPr>
          <w:lang w:val="en-SG"/>
        </w:rPr>
      </w:pPr>
    </w:p>
    <w:p w14:paraId="694C15D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void </w:t>
      </w:r>
      <w:proofErr w:type="gramStart"/>
      <w:r w:rsidRPr="009D72E5">
        <w:rPr>
          <w:lang w:val="en-SG"/>
        </w:rPr>
        <w:t>Start(</w:t>
      </w:r>
      <w:proofErr w:type="gramEnd"/>
      <w:r w:rsidRPr="009D72E5">
        <w:rPr>
          <w:lang w:val="en-SG"/>
        </w:rPr>
        <w:t>)</w:t>
      </w:r>
    </w:p>
    <w:p w14:paraId="26EF269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3FA7180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// Your existing setup...</w:t>
      </w:r>
    </w:p>
    <w:p w14:paraId="0851F42E" w14:textId="77777777" w:rsidR="009D72E5" w:rsidRPr="009D72E5" w:rsidRDefault="009D72E5" w:rsidP="009D72E5">
      <w:pPr>
        <w:rPr>
          <w:lang w:val="en-SG"/>
        </w:rPr>
      </w:pPr>
    </w:p>
    <w:p w14:paraId="4B11333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</w:t>
      </w:r>
      <w:proofErr w:type="spellStart"/>
      <w:r w:rsidRPr="009D72E5">
        <w:rPr>
          <w:lang w:val="en-SG"/>
        </w:rPr>
        <w:t>behaviorTree</w:t>
      </w:r>
      <w:proofErr w:type="spellEnd"/>
      <w:r w:rsidRPr="009D72E5">
        <w:rPr>
          <w:lang w:val="en-SG"/>
        </w:rPr>
        <w:t xml:space="preserve"> = </w:t>
      </w:r>
      <w:proofErr w:type="spellStart"/>
      <w:proofErr w:type="gramStart"/>
      <w:r w:rsidRPr="009D72E5">
        <w:rPr>
          <w:lang w:val="en-SG"/>
        </w:rPr>
        <w:t>CreateBehaviorTree</w:t>
      </w:r>
      <w:proofErr w:type="spellEnd"/>
      <w:r w:rsidRPr="009D72E5">
        <w:rPr>
          <w:lang w:val="en-SG"/>
        </w:rPr>
        <w:t>();</w:t>
      </w:r>
      <w:proofErr w:type="gramEnd"/>
    </w:p>
    <w:p w14:paraId="6DE5DEA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269A9BAF" w14:textId="77777777" w:rsidR="009D72E5" w:rsidRPr="009D72E5" w:rsidRDefault="009D72E5" w:rsidP="009D72E5">
      <w:pPr>
        <w:rPr>
          <w:lang w:val="en-SG"/>
        </w:rPr>
      </w:pPr>
    </w:p>
    <w:p w14:paraId="1453504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void </w:t>
      </w:r>
      <w:proofErr w:type="gramStart"/>
      <w:r w:rsidRPr="009D72E5">
        <w:rPr>
          <w:lang w:val="en-SG"/>
        </w:rPr>
        <w:t>Update(</w:t>
      </w:r>
      <w:proofErr w:type="gramEnd"/>
      <w:r w:rsidRPr="009D72E5">
        <w:rPr>
          <w:lang w:val="en-SG"/>
        </w:rPr>
        <w:t>)</w:t>
      </w:r>
    </w:p>
    <w:p w14:paraId="5B3BAD7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1B7AFA9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</w:t>
      </w:r>
      <w:proofErr w:type="spellStart"/>
      <w:r w:rsidRPr="009D72E5">
        <w:rPr>
          <w:lang w:val="en-SG"/>
        </w:rPr>
        <w:t>behaviorTree.Tick</w:t>
      </w:r>
      <w:proofErr w:type="spellEnd"/>
      <w:r w:rsidRPr="009D72E5">
        <w:rPr>
          <w:lang w:val="en-SG"/>
        </w:rPr>
        <w:t>(</w:t>
      </w:r>
      <w:proofErr w:type="gramStart"/>
      <w:r w:rsidRPr="009D72E5">
        <w:rPr>
          <w:lang w:val="en-SG"/>
        </w:rPr>
        <w:t>);</w:t>
      </w:r>
      <w:proofErr w:type="gramEnd"/>
    </w:p>
    <w:p w14:paraId="57EB269A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</w:t>
      </w:r>
      <w:proofErr w:type="spellStart"/>
      <w:r w:rsidRPr="009D72E5">
        <w:rPr>
          <w:lang w:val="en-SG"/>
        </w:rPr>
        <w:t>stateMachine.FSMUpdate</w:t>
      </w:r>
      <w:proofErr w:type="spellEnd"/>
      <w:r w:rsidRPr="009D72E5">
        <w:rPr>
          <w:lang w:val="en-SG"/>
        </w:rPr>
        <w:t>(</w:t>
      </w:r>
      <w:proofErr w:type="spellStart"/>
      <w:r w:rsidRPr="009D72E5">
        <w:rPr>
          <w:lang w:val="en-SG"/>
        </w:rPr>
        <w:t>currentState</w:t>
      </w:r>
      <w:proofErr w:type="spellEnd"/>
      <w:proofErr w:type="gramStart"/>
      <w:r w:rsidRPr="009D72E5">
        <w:rPr>
          <w:lang w:val="en-SG"/>
        </w:rPr>
        <w:t>);</w:t>
      </w:r>
      <w:proofErr w:type="gramEnd"/>
    </w:p>
    <w:p w14:paraId="7334B5F0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4834A9C7" w14:textId="77777777" w:rsidR="009D72E5" w:rsidRPr="009D72E5" w:rsidRDefault="009D72E5" w:rsidP="009D72E5">
      <w:pPr>
        <w:rPr>
          <w:lang w:val="en-SG"/>
        </w:rPr>
      </w:pPr>
    </w:p>
    <w:p w14:paraId="27621F38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private 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 xml:space="preserve"> </w:t>
      </w:r>
      <w:proofErr w:type="spellStart"/>
      <w:proofErr w:type="gramStart"/>
      <w:r w:rsidRPr="009D72E5">
        <w:rPr>
          <w:lang w:val="en-SG"/>
        </w:rPr>
        <w:t>CreateBehaviorTree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>)</w:t>
      </w:r>
    </w:p>
    <w:p w14:paraId="7A547EB5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{</w:t>
      </w:r>
    </w:p>
    <w:p w14:paraId="168DDE0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return new </w:t>
      </w:r>
      <w:proofErr w:type="gramStart"/>
      <w:r w:rsidRPr="009D72E5">
        <w:rPr>
          <w:lang w:val="en-SG"/>
        </w:rPr>
        <w:t>Selector(</w:t>
      </w:r>
      <w:proofErr w:type="gramEnd"/>
      <w:r w:rsidRPr="009D72E5">
        <w:rPr>
          <w:lang w:val="en-SG"/>
        </w:rPr>
        <w:t>new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>&gt;</w:t>
      </w:r>
    </w:p>
    <w:p w14:paraId="5B8B0775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{</w:t>
      </w:r>
    </w:p>
    <w:p w14:paraId="7FAA02B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new </w:t>
      </w:r>
      <w:proofErr w:type="gramStart"/>
      <w:r w:rsidRPr="009D72E5">
        <w:rPr>
          <w:lang w:val="en-SG"/>
        </w:rPr>
        <w:t>Sequence(</w:t>
      </w:r>
      <w:proofErr w:type="gramEnd"/>
      <w:r w:rsidRPr="009D72E5">
        <w:rPr>
          <w:lang w:val="en-SG"/>
        </w:rPr>
        <w:t>new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>&gt;</w:t>
      </w:r>
    </w:p>
    <w:p w14:paraId="383655C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{</w:t>
      </w:r>
    </w:p>
    <w:p w14:paraId="1785C1E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ConditionNode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>() =&gt; Vector2.Distance(</w:t>
      </w:r>
      <w:proofErr w:type="spellStart"/>
      <w:proofErr w:type="gramStart"/>
      <w:r w:rsidRPr="009D72E5">
        <w:rPr>
          <w:lang w:val="en-SG"/>
        </w:rPr>
        <w:t>transform.position</w:t>
      </w:r>
      <w:proofErr w:type="spellEnd"/>
      <w:proofErr w:type="gramEnd"/>
      <w:r w:rsidRPr="009D72E5">
        <w:rPr>
          <w:lang w:val="en-SG"/>
        </w:rPr>
        <w:t xml:space="preserve">, </w:t>
      </w:r>
      <w:proofErr w:type="spellStart"/>
      <w:proofErr w:type="gramStart"/>
      <w:r w:rsidRPr="009D72E5">
        <w:rPr>
          <w:lang w:val="en-SG"/>
        </w:rPr>
        <w:t>target.position</w:t>
      </w:r>
      <w:proofErr w:type="spellEnd"/>
      <w:proofErr w:type="gramEnd"/>
      <w:r w:rsidRPr="009D72E5">
        <w:rPr>
          <w:lang w:val="en-SG"/>
        </w:rPr>
        <w:t xml:space="preserve">) &lt;= </w:t>
      </w:r>
      <w:proofErr w:type="spellStart"/>
      <w:r w:rsidRPr="009D72E5">
        <w:rPr>
          <w:lang w:val="en-SG"/>
        </w:rPr>
        <w:t>meleeRange</w:t>
      </w:r>
      <w:proofErr w:type="spellEnd"/>
      <w:r w:rsidRPr="009D72E5">
        <w:rPr>
          <w:lang w:val="en-SG"/>
        </w:rPr>
        <w:t>),</w:t>
      </w:r>
    </w:p>
    <w:p w14:paraId="016BC7F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 xml:space="preserve">() =&gt; </w:t>
      </w:r>
      <w:proofErr w:type="gramStart"/>
      <w:r w:rsidRPr="009D72E5">
        <w:rPr>
          <w:lang w:val="en-SG"/>
        </w:rPr>
        <w:t xml:space="preserve">{ </w:t>
      </w:r>
      <w:proofErr w:type="spellStart"/>
      <w:r w:rsidRPr="009D72E5">
        <w:rPr>
          <w:lang w:val="en-SG"/>
        </w:rPr>
        <w:t>currentState</w:t>
      </w:r>
      <w:proofErr w:type="spellEnd"/>
      <w:proofErr w:type="gramEnd"/>
      <w:r w:rsidRPr="009D72E5">
        <w:rPr>
          <w:lang w:val="en-SG"/>
        </w:rPr>
        <w:t xml:space="preserve"> = </w:t>
      </w:r>
      <w:proofErr w:type="spellStart"/>
      <w:r w:rsidRPr="009D72E5">
        <w:rPr>
          <w:lang w:val="en-SG"/>
        </w:rPr>
        <w:t>EnemyState.MeleeAttack</w:t>
      </w:r>
      <w:proofErr w:type="spellEnd"/>
      <w:r w:rsidRPr="009D72E5">
        <w:rPr>
          <w:lang w:val="en-SG"/>
        </w:rPr>
        <w:t xml:space="preserve">; return </w:t>
      </w:r>
      <w:proofErr w:type="spellStart"/>
      <w:r w:rsidRPr="009D72E5">
        <w:rPr>
          <w:lang w:val="en-SG"/>
        </w:rPr>
        <w:t>BTResult.Success</w:t>
      </w:r>
      <w:proofErr w:type="spellEnd"/>
      <w:proofErr w:type="gramStart"/>
      <w:r w:rsidRPr="009D72E5">
        <w:rPr>
          <w:lang w:val="en-SG"/>
        </w:rPr>
        <w:t>; }</w:t>
      </w:r>
      <w:proofErr w:type="gramEnd"/>
      <w:r w:rsidRPr="009D72E5">
        <w:rPr>
          <w:lang w:val="en-SG"/>
        </w:rPr>
        <w:t>)</w:t>
      </w:r>
    </w:p>
    <w:p w14:paraId="1EE3A99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}),</w:t>
      </w:r>
    </w:p>
    <w:p w14:paraId="1EEE1C0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new </w:t>
      </w:r>
      <w:proofErr w:type="gramStart"/>
      <w:r w:rsidRPr="009D72E5">
        <w:rPr>
          <w:lang w:val="en-SG"/>
        </w:rPr>
        <w:t>Sequence(</w:t>
      </w:r>
      <w:proofErr w:type="gramEnd"/>
      <w:r w:rsidRPr="009D72E5">
        <w:rPr>
          <w:lang w:val="en-SG"/>
        </w:rPr>
        <w:t>new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>&gt;</w:t>
      </w:r>
    </w:p>
    <w:p w14:paraId="2FB584B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{</w:t>
      </w:r>
    </w:p>
    <w:p w14:paraId="61B1CFC3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ConditionNode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>() =&gt; Vector2.Distance(</w:t>
      </w:r>
      <w:proofErr w:type="spellStart"/>
      <w:proofErr w:type="gramStart"/>
      <w:r w:rsidRPr="009D72E5">
        <w:rPr>
          <w:lang w:val="en-SG"/>
        </w:rPr>
        <w:t>transform.position</w:t>
      </w:r>
      <w:proofErr w:type="spellEnd"/>
      <w:proofErr w:type="gramEnd"/>
      <w:r w:rsidRPr="009D72E5">
        <w:rPr>
          <w:lang w:val="en-SG"/>
        </w:rPr>
        <w:t xml:space="preserve">, </w:t>
      </w:r>
      <w:proofErr w:type="spellStart"/>
      <w:proofErr w:type="gramStart"/>
      <w:r w:rsidRPr="009D72E5">
        <w:rPr>
          <w:lang w:val="en-SG"/>
        </w:rPr>
        <w:t>target.position</w:t>
      </w:r>
      <w:proofErr w:type="spellEnd"/>
      <w:proofErr w:type="gramEnd"/>
      <w:r w:rsidRPr="009D72E5">
        <w:rPr>
          <w:lang w:val="en-SG"/>
        </w:rPr>
        <w:t xml:space="preserve">) &lt;= </w:t>
      </w:r>
      <w:proofErr w:type="spellStart"/>
      <w:r w:rsidRPr="009D72E5">
        <w:rPr>
          <w:lang w:val="en-SG"/>
        </w:rPr>
        <w:lastRenderedPageBreak/>
        <w:t>rangeAttackRange</w:t>
      </w:r>
      <w:proofErr w:type="spellEnd"/>
      <w:r w:rsidRPr="009D72E5">
        <w:rPr>
          <w:lang w:val="en-SG"/>
        </w:rPr>
        <w:t>),</w:t>
      </w:r>
    </w:p>
    <w:p w14:paraId="7D7C5B84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 xml:space="preserve">() =&gt; </w:t>
      </w:r>
      <w:proofErr w:type="gramStart"/>
      <w:r w:rsidRPr="009D72E5">
        <w:rPr>
          <w:lang w:val="en-SG"/>
        </w:rPr>
        <w:t xml:space="preserve">{ </w:t>
      </w:r>
      <w:proofErr w:type="spellStart"/>
      <w:r w:rsidRPr="009D72E5">
        <w:rPr>
          <w:lang w:val="en-SG"/>
        </w:rPr>
        <w:t>currentState</w:t>
      </w:r>
      <w:proofErr w:type="spellEnd"/>
      <w:proofErr w:type="gramEnd"/>
      <w:r w:rsidRPr="009D72E5">
        <w:rPr>
          <w:lang w:val="en-SG"/>
        </w:rPr>
        <w:t xml:space="preserve"> = </w:t>
      </w:r>
      <w:proofErr w:type="spellStart"/>
      <w:r w:rsidRPr="009D72E5">
        <w:rPr>
          <w:lang w:val="en-SG"/>
        </w:rPr>
        <w:t>EnemyState.RangeAttack</w:t>
      </w:r>
      <w:proofErr w:type="spellEnd"/>
      <w:r w:rsidRPr="009D72E5">
        <w:rPr>
          <w:lang w:val="en-SG"/>
        </w:rPr>
        <w:t xml:space="preserve">; return </w:t>
      </w:r>
      <w:proofErr w:type="spellStart"/>
      <w:r w:rsidRPr="009D72E5">
        <w:rPr>
          <w:lang w:val="en-SG"/>
        </w:rPr>
        <w:t>BTResult.Success</w:t>
      </w:r>
      <w:proofErr w:type="spellEnd"/>
      <w:proofErr w:type="gramStart"/>
      <w:r w:rsidRPr="009D72E5">
        <w:rPr>
          <w:lang w:val="en-SG"/>
        </w:rPr>
        <w:t>; }</w:t>
      </w:r>
      <w:proofErr w:type="gramEnd"/>
      <w:r w:rsidRPr="009D72E5">
        <w:rPr>
          <w:lang w:val="en-SG"/>
        </w:rPr>
        <w:t>)</w:t>
      </w:r>
    </w:p>
    <w:p w14:paraId="26CFE039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}),</w:t>
      </w:r>
    </w:p>
    <w:p w14:paraId="0FD9BB8F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new </w:t>
      </w:r>
      <w:proofErr w:type="gramStart"/>
      <w:r w:rsidRPr="009D72E5">
        <w:rPr>
          <w:lang w:val="en-SG"/>
        </w:rPr>
        <w:t>Sequence(</w:t>
      </w:r>
      <w:proofErr w:type="gramEnd"/>
      <w:r w:rsidRPr="009D72E5">
        <w:rPr>
          <w:lang w:val="en-SG"/>
        </w:rPr>
        <w:t>new List&lt;</w:t>
      </w:r>
      <w:proofErr w:type="spellStart"/>
      <w:r w:rsidRPr="009D72E5">
        <w:rPr>
          <w:lang w:val="en-SG"/>
        </w:rPr>
        <w:t>BTNode</w:t>
      </w:r>
      <w:proofErr w:type="spellEnd"/>
      <w:r w:rsidRPr="009D72E5">
        <w:rPr>
          <w:lang w:val="en-SG"/>
        </w:rPr>
        <w:t>&gt;</w:t>
      </w:r>
    </w:p>
    <w:p w14:paraId="2EFD100D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{</w:t>
      </w:r>
    </w:p>
    <w:p w14:paraId="3D5D97EB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ConditionNode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>() =&gt; Vector2.Distance(</w:t>
      </w:r>
      <w:proofErr w:type="spellStart"/>
      <w:proofErr w:type="gramStart"/>
      <w:r w:rsidRPr="009D72E5">
        <w:rPr>
          <w:lang w:val="en-SG"/>
        </w:rPr>
        <w:t>transform.position</w:t>
      </w:r>
      <w:proofErr w:type="spellEnd"/>
      <w:proofErr w:type="gramEnd"/>
      <w:r w:rsidRPr="009D72E5">
        <w:rPr>
          <w:lang w:val="en-SG"/>
        </w:rPr>
        <w:t xml:space="preserve">, </w:t>
      </w:r>
      <w:proofErr w:type="spellStart"/>
      <w:proofErr w:type="gramStart"/>
      <w:r w:rsidRPr="009D72E5">
        <w:rPr>
          <w:lang w:val="en-SG"/>
        </w:rPr>
        <w:t>target.position</w:t>
      </w:r>
      <w:proofErr w:type="spellEnd"/>
      <w:proofErr w:type="gramEnd"/>
      <w:r w:rsidRPr="009D72E5">
        <w:rPr>
          <w:lang w:val="en-SG"/>
        </w:rPr>
        <w:t xml:space="preserve">) &lt;= </w:t>
      </w:r>
      <w:proofErr w:type="spellStart"/>
      <w:r w:rsidRPr="009D72E5">
        <w:rPr>
          <w:lang w:val="en-SG"/>
        </w:rPr>
        <w:t>detectionRadius</w:t>
      </w:r>
      <w:proofErr w:type="spellEnd"/>
      <w:r w:rsidRPr="009D72E5">
        <w:rPr>
          <w:lang w:val="en-SG"/>
        </w:rPr>
        <w:t>),</w:t>
      </w:r>
    </w:p>
    <w:p w14:paraId="4A99DA01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    new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 xml:space="preserve">() =&gt; </w:t>
      </w:r>
      <w:proofErr w:type="gramStart"/>
      <w:r w:rsidRPr="009D72E5">
        <w:rPr>
          <w:lang w:val="en-SG"/>
        </w:rPr>
        <w:t xml:space="preserve">{ </w:t>
      </w:r>
      <w:proofErr w:type="spellStart"/>
      <w:r w:rsidRPr="009D72E5">
        <w:rPr>
          <w:lang w:val="en-SG"/>
        </w:rPr>
        <w:t>currentState</w:t>
      </w:r>
      <w:proofErr w:type="spellEnd"/>
      <w:proofErr w:type="gramEnd"/>
      <w:r w:rsidRPr="009D72E5">
        <w:rPr>
          <w:lang w:val="en-SG"/>
        </w:rPr>
        <w:t xml:space="preserve"> = </w:t>
      </w:r>
      <w:proofErr w:type="spellStart"/>
      <w:r w:rsidRPr="009D72E5">
        <w:rPr>
          <w:lang w:val="en-SG"/>
        </w:rPr>
        <w:t>EnemyState.Chase</w:t>
      </w:r>
      <w:proofErr w:type="spellEnd"/>
      <w:r w:rsidRPr="009D72E5">
        <w:rPr>
          <w:lang w:val="en-SG"/>
        </w:rPr>
        <w:t xml:space="preserve">; return </w:t>
      </w:r>
      <w:proofErr w:type="spellStart"/>
      <w:r w:rsidRPr="009D72E5">
        <w:rPr>
          <w:lang w:val="en-SG"/>
        </w:rPr>
        <w:t>BTResult.Success</w:t>
      </w:r>
      <w:proofErr w:type="spellEnd"/>
      <w:proofErr w:type="gramStart"/>
      <w:r w:rsidRPr="009D72E5">
        <w:rPr>
          <w:lang w:val="en-SG"/>
        </w:rPr>
        <w:t>; }</w:t>
      </w:r>
      <w:proofErr w:type="gramEnd"/>
      <w:r w:rsidRPr="009D72E5">
        <w:rPr>
          <w:lang w:val="en-SG"/>
        </w:rPr>
        <w:t>)</w:t>
      </w:r>
    </w:p>
    <w:p w14:paraId="0B4D24B8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}),</w:t>
      </w:r>
    </w:p>
    <w:p w14:paraId="29865DD8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    new </w:t>
      </w:r>
      <w:proofErr w:type="spellStart"/>
      <w:proofErr w:type="gramStart"/>
      <w:r w:rsidRPr="009D72E5">
        <w:rPr>
          <w:lang w:val="en-SG"/>
        </w:rPr>
        <w:t>ActionNode</w:t>
      </w:r>
      <w:proofErr w:type="spellEnd"/>
      <w:r w:rsidRPr="009D72E5">
        <w:rPr>
          <w:lang w:val="en-SG"/>
        </w:rPr>
        <w:t>(</w:t>
      </w:r>
      <w:proofErr w:type="gramEnd"/>
      <w:r w:rsidRPr="009D72E5">
        <w:rPr>
          <w:lang w:val="en-SG"/>
        </w:rPr>
        <w:t xml:space="preserve">() =&gt; </w:t>
      </w:r>
      <w:proofErr w:type="gramStart"/>
      <w:r w:rsidRPr="009D72E5">
        <w:rPr>
          <w:lang w:val="en-SG"/>
        </w:rPr>
        <w:t xml:space="preserve">{ </w:t>
      </w:r>
      <w:proofErr w:type="spellStart"/>
      <w:r w:rsidRPr="009D72E5">
        <w:rPr>
          <w:lang w:val="en-SG"/>
        </w:rPr>
        <w:t>currentState</w:t>
      </w:r>
      <w:proofErr w:type="spellEnd"/>
      <w:proofErr w:type="gramEnd"/>
      <w:r w:rsidRPr="009D72E5">
        <w:rPr>
          <w:lang w:val="en-SG"/>
        </w:rPr>
        <w:t xml:space="preserve"> = </w:t>
      </w:r>
      <w:proofErr w:type="spellStart"/>
      <w:r w:rsidRPr="009D72E5">
        <w:rPr>
          <w:lang w:val="en-SG"/>
        </w:rPr>
        <w:t>EnemyState.Patrol</w:t>
      </w:r>
      <w:proofErr w:type="spellEnd"/>
      <w:r w:rsidRPr="009D72E5">
        <w:rPr>
          <w:lang w:val="en-SG"/>
        </w:rPr>
        <w:t xml:space="preserve">; return </w:t>
      </w:r>
      <w:proofErr w:type="spellStart"/>
      <w:r w:rsidRPr="009D72E5">
        <w:rPr>
          <w:lang w:val="en-SG"/>
        </w:rPr>
        <w:t>BTResult.Success</w:t>
      </w:r>
      <w:proofErr w:type="spellEnd"/>
      <w:proofErr w:type="gramStart"/>
      <w:r w:rsidRPr="009D72E5">
        <w:rPr>
          <w:lang w:val="en-SG"/>
        </w:rPr>
        <w:t>; }</w:t>
      </w:r>
      <w:proofErr w:type="gramEnd"/>
      <w:r w:rsidRPr="009D72E5">
        <w:rPr>
          <w:lang w:val="en-SG"/>
        </w:rPr>
        <w:t>)</w:t>
      </w:r>
    </w:p>
    <w:p w14:paraId="22CAE762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 xml:space="preserve">    });</w:t>
      </w:r>
    </w:p>
    <w:p w14:paraId="5D1B721E" w14:textId="77777777" w:rsidR="009D72E5" w:rsidRPr="009D72E5" w:rsidRDefault="009D72E5" w:rsidP="009D72E5">
      <w:pPr>
        <w:rPr>
          <w:lang w:val="en-SG"/>
        </w:rPr>
      </w:pPr>
      <w:r w:rsidRPr="009D72E5">
        <w:rPr>
          <w:lang w:val="en-SG"/>
        </w:rPr>
        <w:t>}</w:t>
      </w:r>
    </w:p>
    <w:p w14:paraId="5DA915AD" w14:textId="50ABF6F9" w:rsidR="004A7DAC" w:rsidRDefault="004A7DAC"/>
    <w:p w14:paraId="0D3793A0" w14:textId="702E9255" w:rsidR="00B70A87" w:rsidRDefault="00B70A87"/>
    <w:p w14:paraId="0A807069" w14:textId="1553668F" w:rsidR="00B724AC" w:rsidRPr="00946CBA" w:rsidRDefault="00B724AC"/>
    <w:sectPr w:rsidR="00B724AC" w:rsidRPr="00946CBA" w:rsidSect="00AC5472">
      <w:headerReference w:type="even" r:id="rId12"/>
      <w:headerReference w:type="default" r:id="rId13"/>
      <w:footerReference w:type="even" r:id="rId14"/>
      <w:footerReference w:type="default" r:id="rId15"/>
      <w:footnotePr>
        <w:numRestart w:val="eachPage"/>
      </w:footnotePr>
      <w:endnotePr>
        <w:numFmt w:val="decimal"/>
      </w:endnotePr>
      <w:pgSz w:w="12240" w:h="15840" w:code="1"/>
      <w:pgMar w:top="1872" w:right="144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10154" w14:textId="77777777" w:rsidR="004421BE" w:rsidRDefault="004421BE">
      <w:r>
        <w:separator/>
      </w:r>
    </w:p>
  </w:endnote>
  <w:endnote w:type="continuationSeparator" w:id="0">
    <w:p w14:paraId="0D2FDC17" w14:textId="77777777" w:rsidR="004421BE" w:rsidRDefault="0044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1A9BD" w14:textId="77777777" w:rsidR="00307C76" w:rsidRDefault="00307C76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CD9976C" w14:textId="77777777" w:rsidR="00307C76" w:rsidRDefault="00307C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F7BD" w14:textId="77777777" w:rsidR="00307C76" w:rsidRDefault="00307C76">
    <w:pPr>
      <w:pStyle w:val="Footer"/>
      <w:framePr w:wrap="around" w:vAnchor="text" w:hAnchor="margin" w:xAlign="right" w:y="1"/>
    </w:pPr>
  </w:p>
  <w:p w14:paraId="0125D31F" w14:textId="77777777" w:rsidR="00307C76" w:rsidRDefault="00307C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B9C8D" w14:textId="77777777" w:rsidR="004421BE" w:rsidRDefault="004421BE">
      <w:r>
        <w:separator/>
      </w:r>
    </w:p>
  </w:footnote>
  <w:footnote w:type="continuationSeparator" w:id="0">
    <w:p w14:paraId="2F324B27" w14:textId="77777777" w:rsidR="004421BE" w:rsidRDefault="0044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DACFC" w14:textId="77777777" w:rsidR="00307C76" w:rsidRDefault="00307C7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B22BE4" w14:textId="77777777" w:rsidR="00307C76" w:rsidRDefault="00307C76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5BD98" w14:textId="77777777" w:rsidR="00307C76" w:rsidRDefault="004964C4" w:rsidP="004964C4">
    <w:pP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E7ED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5AE"/>
    <w:multiLevelType w:val="multilevel"/>
    <w:tmpl w:val="9D4296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10565"/>
    <w:multiLevelType w:val="hybridMultilevel"/>
    <w:tmpl w:val="F566D3AA"/>
    <w:lvl w:ilvl="0" w:tplc="C8F634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FA504B"/>
    <w:multiLevelType w:val="multilevel"/>
    <w:tmpl w:val="BAD4E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FA2280"/>
    <w:multiLevelType w:val="multilevel"/>
    <w:tmpl w:val="4BE27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676AE2"/>
    <w:multiLevelType w:val="multilevel"/>
    <w:tmpl w:val="639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B5"/>
    <w:multiLevelType w:val="multilevel"/>
    <w:tmpl w:val="FB3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A2FA0"/>
    <w:multiLevelType w:val="multilevel"/>
    <w:tmpl w:val="9F3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82F43"/>
    <w:multiLevelType w:val="hybridMultilevel"/>
    <w:tmpl w:val="A0F08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830B1"/>
    <w:multiLevelType w:val="multilevel"/>
    <w:tmpl w:val="76F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558A"/>
    <w:multiLevelType w:val="hybridMultilevel"/>
    <w:tmpl w:val="3FE0D424"/>
    <w:lvl w:ilvl="0" w:tplc="A79450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D2074"/>
    <w:multiLevelType w:val="multilevel"/>
    <w:tmpl w:val="8F4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18DF"/>
    <w:multiLevelType w:val="multilevel"/>
    <w:tmpl w:val="968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45446"/>
    <w:multiLevelType w:val="hybridMultilevel"/>
    <w:tmpl w:val="7270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5180">
    <w:abstractNumId w:val="0"/>
  </w:num>
  <w:num w:numId="2" w16cid:durableId="1186019531">
    <w:abstractNumId w:val="3"/>
  </w:num>
  <w:num w:numId="3" w16cid:durableId="1895775503">
    <w:abstractNumId w:val="2"/>
  </w:num>
  <w:num w:numId="4" w16cid:durableId="650335005">
    <w:abstractNumId w:val="11"/>
  </w:num>
  <w:num w:numId="5" w16cid:durableId="1695954740">
    <w:abstractNumId w:val="8"/>
  </w:num>
  <w:num w:numId="6" w16cid:durableId="2078238788">
    <w:abstractNumId w:val="4"/>
  </w:num>
  <w:num w:numId="7" w16cid:durableId="485780586">
    <w:abstractNumId w:val="10"/>
  </w:num>
  <w:num w:numId="8" w16cid:durableId="2042317461">
    <w:abstractNumId w:val="5"/>
  </w:num>
  <w:num w:numId="9" w16cid:durableId="1192259208">
    <w:abstractNumId w:val="7"/>
  </w:num>
  <w:num w:numId="10" w16cid:durableId="634914933">
    <w:abstractNumId w:val="9"/>
  </w:num>
  <w:num w:numId="11" w16cid:durableId="642465573">
    <w:abstractNumId w:val="12"/>
  </w:num>
  <w:num w:numId="12" w16cid:durableId="807016249">
    <w:abstractNumId w:val="1"/>
  </w:num>
  <w:num w:numId="13" w16cid:durableId="1076973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76"/>
    <w:rsid w:val="000000C5"/>
    <w:rsid w:val="000252F3"/>
    <w:rsid w:val="000254D9"/>
    <w:rsid w:val="00035718"/>
    <w:rsid w:val="00040B37"/>
    <w:rsid w:val="000454D1"/>
    <w:rsid w:val="000662D5"/>
    <w:rsid w:val="000A5240"/>
    <w:rsid w:val="000B6A49"/>
    <w:rsid w:val="000E3C0D"/>
    <w:rsid w:val="000F5D79"/>
    <w:rsid w:val="00103D36"/>
    <w:rsid w:val="0010777D"/>
    <w:rsid w:val="00136056"/>
    <w:rsid w:val="00136811"/>
    <w:rsid w:val="00173EA1"/>
    <w:rsid w:val="0018660C"/>
    <w:rsid w:val="00190C1A"/>
    <w:rsid w:val="0019110B"/>
    <w:rsid w:val="001B51D8"/>
    <w:rsid w:val="001E64C4"/>
    <w:rsid w:val="00222337"/>
    <w:rsid w:val="002433AA"/>
    <w:rsid w:val="00265252"/>
    <w:rsid w:val="00273739"/>
    <w:rsid w:val="002A4260"/>
    <w:rsid w:val="002B16B9"/>
    <w:rsid w:val="002C1899"/>
    <w:rsid w:val="002C7CEF"/>
    <w:rsid w:val="002F1D27"/>
    <w:rsid w:val="00307A07"/>
    <w:rsid w:val="00307C76"/>
    <w:rsid w:val="003320D1"/>
    <w:rsid w:val="00365291"/>
    <w:rsid w:val="00374322"/>
    <w:rsid w:val="00385A65"/>
    <w:rsid w:val="003931C4"/>
    <w:rsid w:val="00394B1E"/>
    <w:rsid w:val="003A2F0F"/>
    <w:rsid w:val="003A4BA5"/>
    <w:rsid w:val="003A786A"/>
    <w:rsid w:val="003B427C"/>
    <w:rsid w:val="003C1F5F"/>
    <w:rsid w:val="003C7AC9"/>
    <w:rsid w:val="00430B2F"/>
    <w:rsid w:val="0043397A"/>
    <w:rsid w:val="004364E8"/>
    <w:rsid w:val="004421BE"/>
    <w:rsid w:val="00445E0E"/>
    <w:rsid w:val="00465DA9"/>
    <w:rsid w:val="004835E9"/>
    <w:rsid w:val="004964C4"/>
    <w:rsid w:val="004A441F"/>
    <w:rsid w:val="004A7DAC"/>
    <w:rsid w:val="004A7F90"/>
    <w:rsid w:val="004B2F48"/>
    <w:rsid w:val="004C050A"/>
    <w:rsid w:val="004E6822"/>
    <w:rsid w:val="004F21A1"/>
    <w:rsid w:val="004F3CBA"/>
    <w:rsid w:val="004F6FFF"/>
    <w:rsid w:val="005046A7"/>
    <w:rsid w:val="005130A0"/>
    <w:rsid w:val="00523D40"/>
    <w:rsid w:val="00536C8C"/>
    <w:rsid w:val="00544653"/>
    <w:rsid w:val="00547E6E"/>
    <w:rsid w:val="00550902"/>
    <w:rsid w:val="00567DB4"/>
    <w:rsid w:val="00587681"/>
    <w:rsid w:val="00596E58"/>
    <w:rsid w:val="005B2722"/>
    <w:rsid w:val="005C2E48"/>
    <w:rsid w:val="005D4649"/>
    <w:rsid w:val="005E0606"/>
    <w:rsid w:val="005E07E0"/>
    <w:rsid w:val="005E1425"/>
    <w:rsid w:val="005E4A0E"/>
    <w:rsid w:val="005E7C13"/>
    <w:rsid w:val="005F71AE"/>
    <w:rsid w:val="00601167"/>
    <w:rsid w:val="0062400E"/>
    <w:rsid w:val="0063718B"/>
    <w:rsid w:val="006419AC"/>
    <w:rsid w:val="00664E71"/>
    <w:rsid w:val="00670FC8"/>
    <w:rsid w:val="006A2224"/>
    <w:rsid w:val="006B0B39"/>
    <w:rsid w:val="006B475C"/>
    <w:rsid w:val="006E25BB"/>
    <w:rsid w:val="006F0F03"/>
    <w:rsid w:val="006F2D9B"/>
    <w:rsid w:val="007125F4"/>
    <w:rsid w:val="00761BC7"/>
    <w:rsid w:val="00770B00"/>
    <w:rsid w:val="00780077"/>
    <w:rsid w:val="00790B29"/>
    <w:rsid w:val="007C539C"/>
    <w:rsid w:val="007E04E0"/>
    <w:rsid w:val="007E37FF"/>
    <w:rsid w:val="00804817"/>
    <w:rsid w:val="008528E5"/>
    <w:rsid w:val="00854E8B"/>
    <w:rsid w:val="008F0E46"/>
    <w:rsid w:val="0090153F"/>
    <w:rsid w:val="009051FB"/>
    <w:rsid w:val="0091081A"/>
    <w:rsid w:val="0091562A"/>
    <w:rsid w:val="009169B9"/>
    <w:rsid w:val="0092333E"/>
    <w:rsid w:val="00930378"/>
    <w:rsid w:val="0093592B"/>
    <w:rsid w:val="00946CBA"/>
    <w:rsid w:val="00950003"/>
    <w:rsid w:val="00972C0A"/>
    <w:rsid w:val="00984075"/>
    <w:rsid w:val="00990EBD"/>
    <w:rsid w:val="009A307F"/>
    <w:rsid w:val="009A345B"/>
    <w:rsid w:val="009B3B59"/>
    <w:rsid w:val="009D494E"/>
    <w:rsid w:val="009D72E5"/>
    <w:rsid w:val="009F3337"/>
    <w:rsid w:val="00A07608"/>
    <w:rsid w:val="00A13987"/>
    <w:rsid w:val="00A17BB4"/>
    <w:rsid w:val="00A439CB"/>
    <w:rsid w:val="00A45F44"/>
    <w:rsid w:val="00A67BFD"/>
    <w:rsid w:val="00A70A7C"/>
    <w:rsid w:val="00A81193"/>
    <w:rsid w:val="00AB4232"/>
    <w:rsid w:val="00AC0CB8"/>
    <w:rsid w:val="00AC5472"/>
    <w:rsid w:val="00AD574B"/>
    <w:rsid w:val="00B547EB"/>
    <w:rsid w:val="00B64F25"/>
    <w:rsid w:val="00B678BD"/>
    <w:rsid w:val="00B70A87"/>
    <w:rsid w:val="00B70F8B"/>
    <w:rsid w:val="00B724AC"/>
    <w:rsid w:val="00BB6CD1"/>
    <w:rsid w:val="00BB77A4"/>
    <w:rsid w:val="00BC214D"/>
    <w:rsid w:val="00BE1A7F"/>
    <w:rsid w:val="00BE7ED0"/>
    <w:rsid w:val="00BF2BC9"/>
    <w:rsid w:val="00BF712B"/>
    <w:rsid w:val="00C01780"/>
    <w:rsid w:val="00C01D55"/>
    <w:rsid w:val="00C05D17"/>
    <w:rsid w:val="00C15B12"/>
    <w:rsid w:val="00C22386"/>
    <w:rsid w:val="00C30DAF"/>
    <w:rsid w:val="00C35CB6"/>
    <w:rsid w:val="00C51611"/>
    <w:rsid w:val="00C5548C"/>
    <w:rsid w:val="00C6008C"/>
    <w:rsid w:val="00C602F3"/>
    <w:rsid w:val="00CA7C64"/>
    <w:rsid w:val="00CC59C8"/>
    <w:rsid w:val="00CD49F1"/>
    <w:rsid w:val="00CD5B4A"/>
    <w:rsid w:val="00CE0411"/>
    <w:rsid w:val="00CF1DD7"/>
    <w:rsid w:val="00D13FF8"/>
    <w:rsid w:val="00D33D02"/>
    <w:rsid w:val="00D71A38"/>
    <w:rsid w:val="00D728EA"/>
    <w:rsid w:val="00D74A74"/>
    <w:rsid w:val="00D83395"/>
    <w:rsid w:val="00D9654C"/>
    <w:rsid w:val="00DB11DC"/>
    <w:rsid w:val="00DB3D3E"/>
    <w:rsid w:val="00DE4542"/>
    <w:rsid w:val="00DE6347"/>
    <w:rsid w:val="00DF03FF"/>
    <w:rsid w:val="00DF18F3"/>
    <w:rsid w:val="00DF64BA"/>
    <w:rsid w:val="00DF7A63"/>
    <w:rsid w:val="00E209D6"/>
    <w:rsid w:val="00E24A05"/>
    <w:rsid w:val="00E30772"/>
    <w:rsid w:val="00E51B5A"/>
    <w:rsid w:val="00E73CE4"/>
    <w:rsid w:val="00E87056"/>
    <w:rsid w:val="00EC20BD"/>
    <w:rsid w:val="00EF09B4"/>
    <w:rsid w:val="00EF46F3"/>
    <w:rsid w:val="00F07017"/>
    <w:rsid w:val="00F608CA"/>
    <w:rsid w:val="00F826EB"/>
    <w:rsid w:val="00FA1941"/>
    <w:rsid w:val="00FB6EA9"/>
    <w:rsid w:val="00FC3105"/>
    <w:rsid w:val="00FC4FEB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F35F0"/>
  <w15:chartTrackingRefBased/>
  <w15:docId w15:val="{0185BA1A-39FC-4FA8-9282-55306E8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54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240" w:after="24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spacing w:before="139" w:after="74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pPr>
      <w:jc w:val="center"/>
    </w:pPr>
  </w:style>
  <w:style w:type="paragraph" w:styleId="Header">
    <w:name w:val="header"/>
    <w:basedOn w:val="Normal"/>
    <w:rsid w:val="00496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64C4"/>
  </w:style>
  <w:style w:type="paragraph" w:styleId="Title">
    <w:name w:val="Title"/>
    <w:basedOn w:val="Normal"/>
    <w:next w:val="Normal"/>
    <w:link w:val="TitleChar"/>
    <w:qFormat/>
    <w:rsid w:val="0079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90B2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Code">
    <w:name w:val="Code"/>
    <w:basedOn w:val="Normal"/>
    <w:link w:val="CodeChar"/>
    <w:qFormat/>
    <w:rsid w:val="00DB3D3E"/>
    <w:rPr>
      <w:rFonts w:ascii="Courier New" w:hAnsi="Courier New"/>
    </w:rPr>
  </w:style>
  <w:style w:type="table" w:styleId="TableGrid">
    <w:name w:val="Table Grid"/>
    <w:basedOn w:val="TableNormal"/>
    <w:rsid w:val="00365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B3D3E"/>
    <w:rPr>
      <w:rFonts w:ascii="Courier New" w:eastAsia="Times New Roman" w:hAnsi="Courier New"/>
      <w:sz w:val="24"/>
    </w:rPr>
  </w:style>
  <w:style w:type="character" w:styleId="Hyperlink">
    <w:name w:val="Hyperlink"/>
    <w:basedOn w:val="DefaultParagraphFont"/>
    <w:rsid w:val="00BB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roberson\Local%20Settings\Temporary%20Internet%20Files\OLK7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1D2A-B055-4D00-8ACD-E033BBFE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1384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cp:lastModifiedBy>SOH ZHI JIE BRYAN</cp:lastModifiedBy>
  <cp:revision>129</cp:revision>
  <cp:lastPrinted>2002-08-09T16:47:00Z</cp:lastPrinted>
  <dcterms:created xsi:type="dcterms:W3CDTF">2014-04-15T08:09:00Z</dcterms:created>
  <dcterms:modified xsi:type="dcterms:W3CDTF">2025-07-25T22:43:00Z</dcterms:modified>
</cp:coreProperties>
</file>